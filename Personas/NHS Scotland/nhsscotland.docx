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1"/>
        <w:gridCol w:w="3213"/>
        <w:gridCol w:w="3214"/>
      </w:tblGrid>
      <w:tr>
        <w:trPr/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NHS Scotland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Photo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764665" cy="114681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66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Established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 July 1948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Country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Scotland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Health Boards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Backstory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NHS Scotland has health records concerning anyone born in Scotland or who has visited a GP, Hospital or Dentist in Scotland.</w:t>
            </w:r>
          </w:p>
          <w:p>
            <w:pPr>
              <w:pStyle w:val="TableContents"/>
              <w:rPr/>
            </w:pPr>
            <w:r>
              <w:rPr/>
              <w:t>It has records concerning Maria’s medical history in Scotland.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Role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Regulator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36" w:hRule="atLeast"/>
        </w:trPr>
        <w:tc>
          <w:tcPr>
            <w:tcW w:w="32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Story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8</TotalTime>
  <Application>LibreOffice/5.3.6.1$MacOSX_X86_64 LibreOffice_project/686f202eff87ef707079aeb7f485847613344eb7</Application>
  <Pages>1</Pages>
  <Words>47</Words>
  <Characters>254</Characters>
  <CharactersWithSpaces>287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2017-10-07T16:41:29Z</dcterms:created>
  <dc:creator/>
  <dc:description/>
  <dc:language>en-GB</dc:language>
  <cp:lastModifiedBy/>
  <dcterms:modified xsi:type="dcterms:W3CDTF">2017-10-07T16:49:30Z</dcterms:modified>
  <cp:revision>2</cp:revision>
  <dc:subject/>
  <dc:title/>
</cp:coreProperties>
</file>